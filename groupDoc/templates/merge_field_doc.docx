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D22" w:rsidRDefault="001A0DFB">
      <w:pPr>
        <w:rPr>
          <w:lang w:val="en-US"/>
        </w:rPr>
      </w:pPr>
      <w:r>
        <w:rPr>
          <w:lang w:val="en-US"/>
        </w:rPr>
        <w:t xml:space="preserve">Dear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name  \* MERGEFORMAT </w:instrText>
      </w:r>
      <w:r>
        <w:rPr>
          <w:lang w:val="en-US"/>
        </w:rPr>
        <w:fldChar w:fldCharType="separate"/>
      </w:r>
      <w:r w:rsidR="007E2E5A">
        <w:rPr>
          <w:noProof/>
          <w:lang w:val="en-US"/>
        </w:rPr>
        <w:t>«name»</w:t>
      </w:r>
      <w:r>
        <w:rPr>
          <w:lang w:val="en-US"/>
        </w:rPr>
        <w:fldChar w:fldCharType="end"/>
      </w:r>
    </w:p>
    <w:p w:rsidR="001A0DFB" w:rsidRDefault="001A0DFB">
      <w:pPr>
        <w:rPr>
          <w:lang w:val="en-US"/>
        </w:rPr>
      </w:pPr>
      <w:r>
        <w:rPr>
          <w:lang w:val="en-US"/>
        </w:rPr>
        <w:t>We are contacting you with regards to…</w:t>
      </w:r>
    </w:p>
    <w:p w:rsidR="001A0DFB" w:rsidRDefault="001A0DFB">
      <w:pPr>
        <w:rPr>
          <w:lang w:val="en-US"/>
        </w:rPr>
      </w:pPr>
    </w:p>
    <w:p w:rsidR="001A0DFB" w:rsidRDefault="007E2E5A">
      <w:pPr>
        <w:rPr>
          <w:lang w:val="en-US"/>
        </w:rPr>
      </w:pPr>
      <w:r>
        <w:rPr>
          <w:lang w:val="en-US"/>
        </w:rPr>
        <w:t>Your sex</w:t>
      </w:r>
      <w:r w:rsidR="001A0DFB">
        <w:rPr>
          <w:lang w:val="en-US"/>
        </w:rPr>
        <w:t>,</w:t>
      </w:r>
    </w:p>
    <w:p w:rsidR="001A0DFB" w:rsidRDefault="007E2E5A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sex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«sex»</w:t>
      </w:r>
      <w:r>
        <w:rPr>
          <w:lang w:val="en-US"/>
        </w:rPr>
        <w:fldChar w:fldCharType="end"/>
      </w:r>
    </w:p>
    <w:p w:rsidR="00E0239D" w:rsidRDefault="00E0239D">
      <w:pPr>
        <w:rPr>
          <w:lang w:val="en-US"/>
        </w:rPr>
      </w:pPr>
    </w:p>
    <w:p w:rsidR="00E0239D" w:rsidRDefault="007E2E5A" w:rsidP="00E0239D">
      <w:pPr>
        <w:rPr>
          <w:lang w:val="en-US"/>
        </w:rPr>
      </w:pPr>
      <w:r>
        <w:rPr>
          <w:lang w:val="en-US"/>
        </w:rPr>
        <w:t xml:space="preserve">You are older </w:t>
      </w:r>
      <w:proofErr w:type="spellStart"/>
      <w:r>
        <w:rPr>
          <w:lang w:val="en-US"/>
        </w:rPr>
        <w:t>then</w:t>
      </w:r>
      <w:proofErr w:type="spellEnd"/>
      <w:r>
        <w:rPr>
          <w:lang w:val="en-US"/>
        </w:rPr>
        <w:t xml:space="preserve"> 21 years</w:t>
      </w:r>
      <w:r w:rsidR="00E0239D"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age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«age»</w:t>
      </w:r>
      <w:r>
        <w:rPr>
          <w:lang w:val="en-US"/>
        </w:rPr>
        <w:fldChar w:fldCharType="end"/>
      </w:r>
    </w:p>
    <w:p w:rsidR="00E0239D" w:rsidRDefault="00E0239D" w:rsidP="00E0239D">
      <w:pPr>
        <w:rPr>
          <w:lang w:val="en-US"/>
        </w:rPr>
      </w:pPr>
      <w:r>
        <w:rPr>
          <w:lang w:val="en-US"/>
        </w:rPr>
        <w:t>We are contacting you with regards to…</w:t>
      </w:r>
    </w:p>
    <w:p w:rsidR="00E0239D" w:rsidRDefault="00E0239D" w:rsidP="00E0239D">
      <w:pPr>
        <w:rPr>
          <w:lang w:val="en-US"/>
        </w:rPr>
      </w:pPr>
    </w:p>
    <w:p w:rsidR="00E0239D" w:rsidRDefault="007E2E5A" w:rsidP="00E0239D">
      <w:pPr>
        <w:rPr>
          <w:lang w:val="en-US"/>
        </w:rPr>
      </w:pPr>
      <w:r>
        <w:rPr>
          <w:lang w:val="en-US"/>
        </w:rPr>
        <w:t>You love sunrise</w:t>
      </w:r>
      <w:r w:rsidR="00E0239D">
        <w:rPr>
          <w:lang w:val="en-US"/>
        </w:rPr>
        <w:t>,</w:t>
      </w:r>
    </w:p>
    <w:p w:rsidR="00E0239D" w:rsidRPr="001A0DFB" w:rsidRDefault="007E2E5A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sunrise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«sunrise»</w:t>
      </w:r>
      <w:r>
        <w:rPr>
          <w:lang w:val="en-US"/>
        </w:rPr>
        <w:fldChar w:fldCharType="end"/>
      </w:r>
      <w:bookmarkStart w:id="0" w:name="_GoBack"/>
      <w:bookmarkEnd w:id="0"/>
    </w:p>
    <w:sectPr w:rsidR="00E0239D" w:rsidRPr="001A0D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93A"/>
    <w:rsid w:val="001040ED"/>
    <w:rsid w:val="001A0DFB"/>
    <w:rsid w:val="00347D22"/>
    <w:rsid w:val="00411EF1"/>
    <w:rsid w:val="004F2347"/>
    <w:rsid w:val="00540E5E"/>
    <w:rsid w:val="005474B6"/>
    <w:rsid w:val="007C40EB"/>
    <w:rsid w:val="007E2E5A"/>
    <w:rsid w:val="008B5E01"/>
    <w:rsid w:val="009059FB"/>
    <w:rsid w:val="00976FB0"/>
    <w:rsid w:val="00A02AE9"/>
    <w:rsid w:val="00A2493A"/>
    <w:rsid w:val="00B244B5"/>
    <w:rsid w:val="00B26AED"/>
    <w:rsid w:val="00B76CF6"/>
    <w:rsid w:val="00C274F2"/>
    <w:rsid w:val="00C47958"/>
    <w:rsid w:val="00CC221C"/>
    <w:rsid w:val="00D634DA"/>
    <w:rsid w:val="00E0239D"/>
    <w:rsid w:val="00E5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arog\Desktop\document_with_two_field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document_with_two_fields</Template>
  <TotalTime>14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Dear «name»</vt:lpstr>
      <vt:lpstr>Dear «name»</vt:lpstr>
    </vt:vector>
  </TitlesOfParts>
  <Company>MICROSOFT</Company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 «name»</dc:title>
  <dc:creator>svarog</dc:creator>
  <cp:lastModifiedBy>svarog</cp:lastModifiedBy>
  <cp:revision>3</cp:revision>
  <dcterms:created xsi:type="dcterms:W3CDTF">2013-04-24T11:00:00Z</dcterms:created>
  <dcterms:modified xsi:type="dcterms:W3CDTF">2013-07-11T11:59:00Z</dcterms:modified>
</cp:coreProperties>
</file>